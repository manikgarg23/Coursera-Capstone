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D869B" w14:textId="77777777" w:rsidR="00D077E9" w:rsidRPr="00DC419E" w:rsidRDefault="00D077E9" w:rsidP="00D70D02">
      <w:pPr>
        <w:rPr>
          <w:rFonts w:cstheme="minorHAnsi"/>
          <w:color w:val="auto"/>
        </w:rPr>
      </w:pPr>
      <w:r w:rsidRPr="00DC419E">
        <w:rPr>
          <w:rFonts w:cstheme="minorHAnsi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1BB70DAB" wp14:editId="589415E3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5"/>
      </w:tblGrid>
      <w:tr w:rsidR="00DC419E" w:rsidRPr="00DC419E" w14:paraId="22466CA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D18F7F" w14:textId="77777777" w:rsidR="00D077E9" w:rsidRPr="00DC419E" w:rsidRDefault="00D077E9" w:rsidP="00D077E9">
            <w:pPr>
              <w:rPr>
                <w:rFonts w:cstheme="minorHAnsi"/>
                <w:color w:val="auto"/>
              </w:rPr>
            </w:pPr>
            <w:r w:rsidRPr="00DC419E">
              <w:rPr>
                <w:rFonts w:cstheme="minorHAnsi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44188B38" wp14:editId="3C2C75BF">
                      <wp:extent cx="3609975" cy="16002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9975" cy="160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39ED2" w14:textId="5CCE9B6B" w:rsidR="00D077E9" w:rsidRPr="00AA58EC" w:rsidRDefault="003C3D45" w:rsidP="00AA58EC">
                                  <w:pPr>
                                    <w:pStyle w:val="Title"/>
                                    <w:rPr>
                                      <w:lang w:val="en-AU"/>
                                    </w:rPr>
                                  </w:pPr>
                                  <w:r>
                                    <w:t>The Battle of Neighborhoods</w:t>
                                  </w:r>
                                  <w:r w:rsidR="00AA58EC">
                                    <w:rPr>
                                      <w:lang w:val="en-AU"/>
                                    </w:rPr>
                                    <w:t xml:space="preserve">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188B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4.2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" filled="f" stroked="f" strokeweight=".5pt">
                      <v:textbox>
                        <w:txbxContent>
                          <w:p w14:paraId="0D339ED2" w14:textId="5CCE9B6B" w:rsidR="00D077E9" w:rsidRPr="00AA58EC" w:rsidRDefault="003C3D45" w:rsidP="00AA58EC">
                            <w:pPr>
                              <w:pStyle w:val="Title"/>
                              <w:rPr>
                                <w:lang w:val="en-AU"/>
                              </w:rPr>
                            </w:pPr>
                            <w:r>
                              <w:t>The Battle of Neighborhoods</w:t>
                            </w:r>
                            <w:r w:rsidR="00AA58EC">
                              <w:rPr>
                                <w:lang w:val="en-AU"/>
                              </w:rPr>
                              <w:t xml:space="preserve"> 2019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7AD4E7" w14:textId="77777777" w:rsidR="00D077E9" w:rsidRPr="00DC419E" w:rsidRDefault="00D077E9" w:rsidP="00D077E9">
            <w:pPr>
              <w:rPr>
                <w:rFonts w:cstheme="minorHAnsi"/>
                <w:color w:val="auto"/>
              </w:rPr>
            </w:pPr>
            <w:r w:rsidRPr="00DC419E">
              <w:rPr>
                <w:rFonts w:cstheme="minorHAnsi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61FADBBB" wp14:editId="6FCC785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D9B0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C419E" w:rsidRPr="00DC419E" w14:paraId="64B86447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C1ED47" w14:textId="77777777" w:rsidR="00D077E9" w:rsidRPr="00DC419E" w:rsidRDefault="00D077E9" w:rsidP="00D077E9">
            <w:pPr>
              <w:rPr>
                <w:rFonts w:cstheme="minorHAnsi"/>
                <w:noProof/>
                <w:color w:val="auto"/>
              </w:rPr>
            </w:pPr>
          </w:p>
        </w:tc>
      </w:tr>
      <w:tr w:rsidR="00DC419E" w:rsidRPr="00DC419E" w14:paraId="2793679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cstheme="minorHAnsi"/>
                <w:color w:val="auto"/>
              </w:rPr>
              <w:id w:val="1080870105"/>
              <w:placeholder>
                <w:docPart w:val="2CD3345A0F7B46B2865AA1F06B520EE6"/>
              </w:placeholder>
              <w15:appearance w15:val="hidden"/>
            </w:sdtPr>
            <w:sdtEndPr/>
            <w:sdtContent>
              <w:p w14:paraId="10EBED70" w14:textId="2813D0E9" w:rsidR="00D077E9" w:rsidRPr="00DC419E" w:rsidRDefault="00D077E9" w:rsidP="00D077E9">
                <w:pPr>
                  <w:rPr>
                    <w:rFonts w:cstheme="minorHAnsi"/>
                    <w:color w:val="auto"/>
                  </w:rPr>
                </w:pPr>
                <w:r w:rsidRPr="00DC419E">
                  <w:rPr>
                    <w:rStyle w:val="SubtitleChar"/>
                    <w:rFonts w:cstheme="minorHAnsi"/>
                    <w:b w:val="0"/>
                    <w:color w:val="auto"/>
                  </w:rPr>
                  <w:fldChar w:fldCharType="begin"/>
                </w:r>
                <w:r w:rsidRPr="00DC419E">
                  <w:rPr>
                    <w:rStyle w:val="SubtitleChar"/>
                    <w:rFonts w:cstheme="minorHAnsi"/>
                    <w:b w:val="0"/>
                    <w:color w:val="auto"/>
                  </w:rPr>
                  <w:instrText xml:space="preserve"> DATE  \@ "MMMM d"  \* MERGEFORMAT </w:instrText>
                </w:r>
                <w:r w:rsidRPr="00DC419E">
                  <w:rPr>
                    <w:rStyle w:val="SubtitleChar"/>
                    <w:rFonts w:cstheme="minorHAnsi"/>
                    <w:b w:val="0"/>
                    <w:color w:val="auto"/>
                  </w:rPr>
                  <w:fldChar w:fldCharType="separate"/>
                </w:r>
                <w:r w:rsidR="003A5CF4">
                  <w:rPr>
                    <w:rStyle w:val="SubtitleChar"/>
                    <w:rFonts w:cstheme="minorHAnsi"/>
                    <w:b w:val="0"/>
                    <w:noProof/>
                    <w:color w:val="auto"/>
                  </w:rPr>
                  <w:t>April 20</w:t>
                </w:r>
                <w:r w:rsidRPr="00DC419E">
                  <w:rPr>
                    <w:rStyle w:val="SubtitleChar"/>
                    <w:rFonts w:cstheme="minorHAnsi"/>
                    <w:b w:val="0"/>
                    <w:color w:val="auto"/>
                  </w:rPr>
                  <w:fldChar w:fldCharType="end"/>
                </w:r>
              </w:p>
            </w:sdtContent>
          </w:sdt>
          <w:p w14:paraId="46008C8C" w14:textId="77777777" w:rsidR="00D077E9" w:rsidRPr="00DC419E" w:rsidRDefault="00D077E9" w:rsidP="00D077E9">
            <w:pPr>
              <w:rPr>
                <w:rFonts w:cstheme="minorHAnsi"/>
                <w:noProof/>
                <w:color w:val="auto"/>
                <w:sz w:val="10"/>
                <w:szCs w:val="10"/>
              </w:rPr>
            </w:pPr>
            <w:r w:rsidRPr="00DC419E">
              <w:rPr>
                <w:rFonts w:cstheme="minorHAnsi"/>
                <w:noProof/>
                <w:color w:val="auto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32630D" wp14:editId="320EA6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DBD1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E1CACCE" w14:textId="77777777" w:rsidR="00D077E9" w:rsidRPr="00DC419E" w:rsidRDefault="00D077E9" w:rsidP="00D077E9">
            <w:pPr>
              <w:rPr>
                <w:rFonts w:cstheme="minorHAnsi"/>
                <w:noProof/>
                <w:color w:val="auto"/>
                <w:sz w:val="10"/>
                <w:szCs w:val="10"/>
              </w:rPr>
            </w:pPr>
          </w:p>
          <w:p w14:paraId="4D1E1B6C" w14:textId="77777777" w:rsidR="00D077E9" w:rsidRPr="00DC419E" w:rsidRDefault="00D077E9" w:rsidP="00D077E9">
            <w:pPr>
              <w:rPr>
                <w:rFonts w:cstheme="minorHAnsi"/>
                <w:noProof/>
                <w:color w:val="auto"/>
                <w:sz w:val="10"/>
                <w:szCs w:val="10"/>
              </w:rPr>
            </w:pPr>
          </w:p>
          <w:p w14:paraId="170EEE1B" w14:textId="58DF6460" w:rsidR="00D077E9" w:rsidRPr="00DC419E" w:rsidRDefault="00A8621B" w:rsidP="00D077E9">
            <w:pPr>
              <w:rPr>
                <w:rFonts w:cstheme="minorHAnsi"/>
                <w:color w:val="auto"/>
              </w:rPr>
            </w:pPr>
            <w:sdt>
              <w:sdtPr>
                <w:rPr>
                  <w:rFonts w:cstheme="minorHAnsi"/>
                  <w:color w:val="auto"/>
                </w:rPr>
                <w:id w:val="-1740469667"/>
                <w:placeholder>
                  <w:docPart w:val="7C18102302F8482DA8409D8E844F2F66"/>
                </w:placeholder>
                <w15:appearance w15:val="hidden"/>
              </w:sdtPr>
              <w:sdtEndPr/>
              <w:sdtContent>
                <w:proofErr w:type="spellStart"/>
                <w:r w:rsidR="00DC419E" w:rsidRPr="00DC419E">
                  <w:rPr>
                    <w:rFonts w:cstheme="minorHAnsi"/>
                    <w:color w:val="auto"/>
                  </w:rPr>
                  <w:t>Manik</w:t>
                </w:r>
                <w:r w:rsidR="00AA58EC" w:rsidRPr="00DC419E">
                  <w:rPr>
                    <w:rFonts w:cstheme="minorHAnsi"/>
                    <w:color w:val="auto"/>
                  </w:rPr>
                  <w:t>’</w:t>
                </w:r>
                <w:r w:rsidR="00DC419E" w:rsidRPr="00DC419E">
                  <w:rPr>
                    <w:rFonts w:cstheme="minorHAnsi"/>
                    <w:color w:val="auto"/>
                  </w:rPr>
                  <w:t>s</w:t>
                </w:r>
                <w:proofErr w:type="spellEnd"/>
                <w:r w:rsidR="00AA58EC" w:rsidRPr="00DC419E">
                  <w:rPr>
                    <w:rFonts w:cstheme="minorHAnsi"/>
                    <w:color w:val="auto"/>
                  </w:rPr>
                  <w:t xml:space="preserve"> ASSIGNMENT</w:t>
                </w:r>
              </w:sdtContent>
            </w:sdt>
          </w:p>
          <w:p w14:paraId="32D13C8E" w14:textId="543BBA9B" w:rsidR="00D077E9" w:rsidRPr="00DC419E" w:rsidRDefault="00D077E9" w:rsidP="00D077E9">
            <w:pPr>
              <w:rPr>
                <w:rFonts w:cstheme="minorHAnsi"/>
                <w:color w:val="auto"/>
              </w:rPr>
            </w:pPr>
            <w:r w:rsidRPr="00DC419E">
              <w:rPr>
                <w:rFonts w:cstheme="minorHAnsi"/>
                <w:color w:val="auto"/>
              </w:rPr>
              <w:t xml:space="preserve">Authored by: </w:t>
            </w:r>
            <w:sdt>
              <w:sdtPr>
                <w:rPr>
                  <w:rFonts w:cstheme="minorHAnsi"/>
                  <w:color w:val="auto"/>
                </w:rPr>
                <w:alias w:val="Your Name"/>
                <w:tag w:val="Your Name"/>
                <w:id w:val="-180584491"/>
                <w:placeholder>
                  <w:docPart w:val="3E30D5340C6245DBAFBD6594157D67F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AA58EC" w:rsidRPr="00DC419E">
                  <w:rPr>
                    <w:rFonts w:cstheme="minorHAnsi"/>
                    <w:color w:val="auto"/>
                  </w:rPr>
                  <w:t>M</w:t>
                </w:r>
                <w:r w:rsidR="00DC419E" w:rsidRPr="00DC419E">
                  <w:rPr>
                    <w:rFonts w:cstheme="minorHAnsi"/>
                    <w:color w:val="auto"/>
                  </w:rPr>
                  <w:t>anik</w:t>
                </w:r>
                <w:proofErr w:type="spellEnd"/>
                <w:r w:rsidR="00DC419E" w:rsidRPr="00DC419E">
                  <w:rPr>
                    <w:rFonts w:cstheme="minorHAnsi"/>
                    <w:color w:val="auto"/>
                  </w:rPr>
                  <w:t xml:space="preserve"> Garg</w:t>
                </w:r>
              </w:sdtContent>
            </w:sdt>
          </w:p>
          <w:p w14:paraId="200CD6A6" w14:textId="77777777" w:rsidR="00D077E9" w:rsidRPr="00DC419E" w:rsidRDefault="00D077E9" w:rsidP="00D077E9">
            <w:pPr>
              <w:rPr>
                <w:rFonts w:cstheme="minorHAnsi"/>
                <w:noProof/>
                <w:color w:val="auto"/>
                <w:sz w:val="10"/>
                <w:szCs w:val="10"/>
              </w:rPr>
            </w:pPr>
          </w:p>
        </w:tc>
      </w:tr>
    </w:tbl>
    <w:p w14:paraId="5CF9B1B1" w14:textId="1D9139C3" w:rsidR="00D077E9" w:rsidRPr="00DC419E" w:rsidRDefault="00D077E9">
      <w:pPr>
        <w:spacing w:after="200"/>
        <w:rPr>
          <w:rFonts w:cstheme="minorHAnsi"/>
          <w:color w:val="auto"/>
        </w:rPr>
      </w:pPr>
      <w:r w:rsidRPr="00DC419E">
        <w:rPr>
          <w:rFonts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45FED0" wp14:editId="6761AD4D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9AA3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Pr="00DC419E">
        <w:rPr>
          <w:rFonts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CDC382" wp14:editId="5FD2359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B3E5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Pr="00DC419E">
        <w:rPr>
          <w:rFonts w:cstheme="minorHAnsi"/>
          <w:color w:val="auto"/>
        </w:rPr>
        <w:br w:type="page"/>
      </w:r>
    </w:p>
    <w:p w14:paraId="7222C916" w14:textId="433B7DA6" w:rsidR="00D077E9" w:rsidRPr="00DC419E" w:rsidRDefault="003615FC" w:rsidP="00D077E9">
      <w:pPr>
        <w:pStyle w:val="Heading1"/>
        <w:rPr>
          <w:rFonts w:asciiTheme="minorHAnsi" w:hAnsiTheme="minorHAnsi" w:cstheme="minorHAnsi"/>
          <w:color w:val="auto"/>
        </w:rPr>
      </w:pPr>
      <w:r w:rsidRPr="00DC419E">
        <w:rPr>
          <w:rFonts w:asciiTheme="minorHAnsi" w:hAnsiTheme="minorHAnsi" w:cstheme="minorHAnsi"/>
          <w:color w:val="auto"/>
        </w:rPr>
        <w:lastRenderedPageBreak/>
        <w:t>Capstone Project – The Battle of Neighborhoods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DC419E" w14:paraId="7D7401BD" w14:textId="77777777" w:rsidTr="00DF027C">
        <w:trPr>
          <w:trHeight w:val="3546"/>
        </w:trPr>
        <w:tc>
          <w:tcPr>
            <w:tcW w:w="9999" w:type="dxa"/>
          </w:tcPr>
          <w:p w14:paraId="1B565B6F" w14:textId="7FFA2EFC" w:rsidR="00DF027C" w:rsidRPr="00DC419E" w:rsidRDefault="00DF027C" w:rsidP="00401E91">
            <w:pPr>
              <w:pStyle w:val="Heading2"/>
              <w:rPr>
                <w:rFonts w:cstheme="minorHAnsi"/>
                <w:color w:val="auto"/>
              </w:rPr>
            </w:pPr>
          </w:p>
          <w:sdt>
            <w:sdtPr>
              <w:rPr>
                <w:rFonts w:cstheme="minorHAnsi"/>
                <w:color w:val="auto"/>
              </w:rPr>
              <w:id w:val="700046156"/>
              <w:placeholder>
                <w:docPart w:val="92ECFBAD29D246088DD83BD0C6A1B348"/>
              </w:placeholder>
              <w15:appearance w15:val="hidden"/>
            </w:sdtPr>
            <w:sdtEndPr/>
            <w:sdtContent>
              <w:p w14:paraId="3576D874" w14:textId="77777777" w:rsidR="00DC419E" w:rsidRPr="00DC419E" w:rsidRDefault="00DC419E" w:rsidP="00DC419E">
                <w:pPr>
                  <w:pStyle w:val="Heading2"/>
                  <w:numPr>
                    <w:ilvl w:val="0"/>
                    <w:numId w:val="3"/>
                  </w:numPr>
                  <w:rPr>
                    <w:rFonts w:cstheme="minorHAnsi"/>
                    <w:color w:val="auto"/>
                  </w:rPr>
                </w:pPr>
                <w:r w:rsidRPr="00DC419E">
                  <w:rPr>
                    <w:rFonts w:cstheme="minorHAnsi"/>
                    <w:b/>
                    <w:bCs/>
                    <w:color w:val="auto"/>
                  </w:rPr>
                  <w:t>Introduction</w:t>
                </w:r>
              </w:p>
            </w:sdtContent>
          </w:sdt>
          <w:p w14:paraId="2B5A97F5" w14:textId="77777777" w:rsidR="00DC419E" w:rsidRPr="00DC419E" w:rsidRDefault="00DC419E" w:rsidP="00DC419E">
            <w:pPr>
              <w:pStyle w:val="Heading3"/>
              <w:rPr>
                <w:rFonts w:asciiTheme="minorHAnsi" w:hAnsiTheme="minorHAnsi" w:cstheme="minorHAnsi"/>
                <w:color w:val="auto"/>
              </w:rPr>
            </w:pPr>
            <w:r w:rsidRPr="00DC419E">
              <w:rPr>
                <w:rFonts w:asciiTheme="minorHAnsi" w:hAnsiTheme="minorHAnsi" w:cstheme="minorHAnsi"/>
                <w:color w:val="auto"/>
              </w:rPr>
              <w:t>Background</w:t>
            </w:r>
          </w:p>
          <w:p w14:paraId="4D846639" w14:textId="63EF491C" w:rsidR="00DC419E" w:rsidRPr="00DC419E" w:rsidRDefault="00DC419E" w:rsidP="00DC419E">
            <w:pPr>
              <w:rPr>
                <w:rFonts w:cstheme="minorHAnsi"/>
                <w:b w:val="0"/>
                <w:bCs/>
                <w:color w:val="auto"/>
              </w:rPr>
            </w:pPr>
            <w:r w:rsidRPr="00DC419E">
              <w:rPr>
                <w:rFonts w:cstheme="minorHAnsi"/>
                <w:b w:val="0"/>
                <w:bCs/>
                <w:color w:val="auto"/>
              </w:rPr>
              <w:t>There are many cities with many differences. This report will find the similarity and dissimilarity of Toronto</w:t>
            </w:r>
            <w:r w:rsidR="003A5CF4">
              <w:rPr>
                <w:rFonts w:cstheme="minorHAnsi"/>
                <w:b w:val="0"/>
                <w:bCs/>
                <w:color w:val="auto"/>
              </w:rPr>
              <w:t xml:space="preserve"> and</w:t>
            </w:r>
            <w:r w:rsidRPr="00DC419E">
              <w:rPr>
                <w:rFonts w:cstheme="minorHAnsi"/>
                <w:b w:val="0"/>
                <w:bCs/>
                <w:color w:val="auto"/>
              </w:rPr>
              <w:t xml:space="preserve"> New York. The audience of this report are tourists, investors and who interested in different cultural diversity study. </w:t>
            </w:r>
          </w:p>
          <w:p w14:paraId="6B5278D6" w14:textId="01FC59AA" w:rsidR="00DC419E" w:rsidRPr="00DC419E" w:rsidRDefault="00DC419E" w:rsidP="00DC419E">
            <w:pPr>
              <w:rPr>
                <w:rFonts w:cstheme="minorHAnsi"/>
                <w:b w:val="0"/>
                <w:bCs/>
                <w:color w:val="auto"/>
              </w:rPr>
            </w:pPr>
            <w:r w:rsidRPr="00DC419E">
              <w:rPr>
                <w:rFonts w:cstheme="minorHAnsi"/>
                <w:b w:val="0"/>
                <w:bCs/>
                <w:color w:val="auto"/>
              </w:rPr>
              <w:t xml:space="preserve">All these cities are the financial capital of their respected countries. Though these cities are occupied with many things still they have scope for the new local </w:t>
            </w:r>
            <w:proofErr w:type="gramStart"/>
            <w:r w:rsidRPr="00DC419E">
              <w:rPr>
                <w:rFonts w:cstheme="minorHAnsi"/>
                <w:b w:val="0"/>
                <w:bCs/>
                <w:color w:val="auto"/>
              </w:rPr>
              <w:t>business like</w:t>
            </w:r>
            <w:proofErr w:type="gramEnd"/>
            <w:r w:rsidRPr="00DC419E">
              <w:rPr>
                <w:rFonts w:cstheme="minorHAnsi"/>
                <w:b w:val="0"/>
                <w:bCs/>
                <w:color w:val="auto"/>
              </w:rPr>
              <w:t xml:space="preserve"> coffee shop, gym, health club etc. Everyone want to sift to a place where all basic amenities are available. We will be predicted that Toronto and </w:t>
            </w:r>
            <w:r w:rsidR="003A5CF4">
              <w:rPr>
                <w:rFonts w:cstheme="minorHAnsi"/>
                <w:b w:val="0"/>
                <w:bCs/>
                <w:color w:val="auto"/>
              </w:rPr>
              <w:t xml:space="preserve">New </w:t>
            </w:r>
            <w:proofErr w:type="spellStart"/>
            <w:r w:rsidR="003A5CF4">
              <w:rPr>
                <w:rFonts w:cstheme="minorHAnsi"/>
                <w:b w:val="0"/>
                <w:bCs/>
                <w:color w:val="auto"/>
              </w:rPr>
              <w:t>york</w:t>
            </w:r>
            <w:proofErr w:type="spellEnd"/>
            <w:r w:rsidRPr="00DC419E">
              <w:rPr>
                <w:rFonts w:cstheme="minorHAnsi"/>
                <w:b w:val="0"/>
                <w:bCs/>
                <w:color w:val="auto"/>
              </w:rPr>
              <w:t xml:space="preserve"> have close similarity and also dissimilarity between these cities</w:t>
            </w:r>
            <w:r w:rsidR="003A5CF4">
              <w:rPr>
                <w:rFonts w:cstheme="minorHAnsi"/>
                <w:b w:val="0"/>
                <w:bCs/>
                <w:color w:val="auto"/>
              </w:rPr>
              <w:t xml:space="preserve"> with the help of </w:t>
            </w:r>
            <w:proofErr w:type="spellStart"/>
            <w:r w:rsidR="003A5CF4">
              <w:rPr>
                <w:rFonts w:cstheme="minorHAnsi"/>
                <w:b w:val="0"/>
                <w:bCs/>
                <w:color w:val="auto"/>
              </w:rPr>
              <w:t>coffess</w:t>
            </w:r>
            <w:proofErr w:type="spellEnd"/>
            <w:r w:rsidR="003A5CF4">
              <w:rPr>
                <w:rFonts w:cstheme="minorHAnsi"/>
                <w:b w:val="0"/>
                <w:bCs/>
                <w:color w:val="auto"/>
              </w:rPr>
              <w:t xml:space="preserve"> shops in neighbourhood</w:t>
            </w:r>
            <w:bookmarkStart w:id="0" w:name="_GoBack"/>
            <w:bookmarkEnd w:id="0"/>
            <w:r w:rsidRPr="00DC419E">
              <w:rPr>
                <w:rFonts w:cstheme="minorHAnsi"/>
                <w:b w:val="0"/>
                <w:bCs/>
                <w:color w:val="auto"/>
              </w:rPr>
              <w:t xml:space="preserve">, but see what our exploring, segmenting and clustering of their neighborhoods have to say.  </w:t>
            </w:r>
          </w:p>
          <w:p w14:paraId="6F6D5B9D" w14:textId="77777777" w:rsidR="00DF027C" w:rsidRPr="00DC419E" w:rsidRDefault="00DF027C" w:rsidP="00DF027C">
            <w:pPr>
              <w:rPr>
                <w:rFonts w:cstheme="minorHAnsi"/>
                <w:color w:val="auto"/>
              </w:rPr>
            </w:pPr>
          </w:p>
          <w:p w14:paraId="1AA872CB" w14:textId="77777777" w:rsidR="00401E91" w:rsidRPr="00DC419E" w:rsidRDefault="00401E91" w:rsidP="00FB0231">
            <w:pPr>
              <w:pStyle w:val="Heading3"/>
              <w:rPr>
                <w:rFonts w:asciiTheme="minorHAnsi" w:hAnsiTheme="minorHAnsi" w:cstheme="minorHAnsi"/>
                <w:color w:val="auto"/>
              </w:rPr>
            </w:pPr>
            <w:r w:rsidRPr="00DC419E">
              <w:rPr>
                <w:rFonts w:asciiTheme="minorHAnsi" w:hAnsiTheme="minorHAnsi" w:cstheme="minorHAnsi"/>
                <w:color w:val="auto"/>
              </w:rPr>
              <w:t>Data Description</w:t>
            </w:r>
          </w:p>
          <w:p w14:paraId="306D18B2" w14:textId="77777777" w:rsidR="00DC419E" w:rsidRPr="00DC419E" w:rsidRDefault="00DC419E" w:rsidP="00DC419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/>
                <w:color w:val="auto"/>
              </w:rPr>
            </w:pPr>
            <w:r w:rsidRPr="00DC419E">
              <w:rPr>
                <w:rFonts w:cstheme="minorHAnsi"/>
                <w:b w:val="0"/>
                <w:bCs/>
                <w:color w:val="auto"/>
              </w:rPr>
              <w:t>New York data is from https://cocl.us/new_york_dataset</w:t>
            </w:r>
          </w:p>
          <w:p w14:paraId="64592780" w14:textId="77777777" w:rsidR="00DC419E" w:rsidRPr="00DC419E" w:rsidRDefault="00DC419E" w:rsidP="00DC419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/>
                <w:color w:val="auto"/>
              </w:rPr>
            </w:pPr>
            <w:r w:rsidRPr="00DC419E">
              <w:rPr>
                <w:rFonts w:cstheme="minorHAnsi"/>
                <w:b w:val="0"/>
                <w:bCs/>
                <w:color w:val="auto"/>
              </w:rPr>
              <w:t xml:space="preserve">Toronto data is from the week 3 analysis. City based data is from </w:t>
            </w:r>
            <w:hyperlink r:id="rId9" w:history="1">
              <w:r w:rsidRPr="00DC419E">
                <w:rPr>
                  <w:rStyle w:val="Hyperlink"/>
                  <w:rFonts w:cstheme="minorHAnsi"/>
                  <w:color w:val="auto"/>
                </w:rPr>
                <w:t>https://en.wikipedia.org/wiki/List_of_postal_codes_of_Canada:_M</w:t>
              </w:r>
            </w:hyperlink>
          </w:p>
          <w:p w14:paraId="4B4D343D" w14:textId="77777777" w:rsidR="00DC419E" w:rsidRPr="00DC419E" w:rsidRDefault="00DC419E" w:rsidP="00DC419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/>
                <w:color w:val="auto"/>
              </w:rPr>
            </w:pPr>
            <w:r w:rsidRPr="00DC419E">
              <w:rPr>
                <w:rFonts w:cstheme="minorHAnsi"/>
                <w:b w:val="0"/>
                <w:bCs/>
                <w:color w:val="auto"/>
              </w:rPr>
              <w:t>The Find Latitude and Longitude site (</w:t>
            </w:r>
            <w:hyperlink r:id="rId10" w:history="1">
              <w:r w:rsidRPr="00DC419E">
                <w:rPr>
                  <w:rFonts w:cstheme="minorHAnsi"/>
                  <w:b w:val="0"/>
                  <w:bCs/>
                  <w:color w:val="auto"/>
                </w:rPr>
                <w:t>https://www.findlatitudeandlongitude.com/</w:t>
              </w:r>
            </w:hyperlink>
            <w:r w:rsidRPr="00DC419E">
              <w:rPr>
                <w:rFonts w:cstheme="minorHAnsi"/>
                <w:b w:val="0"/>
                <w:bCs/>
                <w:color w:val="auto"/>
              </w:rPr>
              <w:t xml:space="preserve">) has used to get the boundary of these cities and make sure we are not out of metropolitan area and used  </w:t>
            </w:r>
            <w:r w:rsidRPr="00DC419E">
              <w:rPr>
                <w:rFonts w:eastAsia="Times New Roman" w:cstheme="minorHAnsi"/>
                <w:b w:val="0"/>
                <w:color w:val="auto"/>
                <w:sz w:val="21"/>
                <w:szCs w:val="21"/>
                <w:lang w:val="en-IN" w:eastAsia="en-IN"/>
              </w:rPr>
              <w:t>http://cocl.us/Geospatial_data</w:t>
            </w:r>
          </w:p>
          <w:p w14:paraId="6BD9E0B9" w14:textId="77777777" w:rsidR="00DC419E" w:rsidRPr="00DC419E" w:rsidRDefault="00DC419E" w:rsidP="00DC419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/>
                <w:color w:val="auto"/>
              </w:rPr>
            </w:pPr>
            <w:r w:rsidRPr="00DC419E">
              <w:rPr>
                <w:rFonts w:cstheme="minorHAnsi"/>
                <w:b w:val="0"/>
                <w:bCs/>
                <w:color w:val="auto"/>
              </w:rPr>
              <w:t>Foursquare API service has used to get the required data for the report.</w:t>
            </w:r>
          </w:p>
          <w:p w14:paraId="208F0DDF" w14:textId="77777777" w:rsidR="00DC419E" w:rsidRPr="00DC419E" w:rsidRDefault="00DC419E" w:rsidP="00DC419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/>
                <w:color w:val="auto"/>
              </w:rPr>
            </w:pPr>
            <w:r w:rsidRPr="00DC419E">
              <w:rPr>
                <w:rFonts w:cstheme="minorHAnsi"/>
                <w:b w:val="0"/>
                <w:color w:val="auto"/>
              </w:rPr>
              <w:t>In total, 288 rows in the raw dataset</w:t>
            </w:r>
            <w:r w:rsidRPr="00DC419E">
              <w:rPr>
                <w:rFonts w:cstheme="minorHAnsi"/>
                <w:color w:val="auto"/>
              </w:rPr>
              <w:t>.</w:t>
            </w:r>
            <w:r w:rsidRPr="00DC419E">
              <w:rPr>
                <w:rFonts w:cstheme="minorHAnsi"/>
                <w:b w:val="0"/>
                <w:color w:val="auto"/>
              </w:rPr>
              <w:t xml:space="preserve"> Cleaned data has 103 rows.</w:t>
            </w:r>
          </w:p>
          <w:p w14:paraId="51607BA3" w14:textId="2FA8BD28" w:rsidR="00DF027C" w:rsidRPr="00DC419E" w:rsidRDefault="00DF027C" w:rsidP="00DF027C">
            <w:pPr>
              <w:pStyle w:val="Content"/>
              <w:rPr>
                <w:rFonts w:cstheme="minorHAnsi"/>
                <w:color w:val="auto"/>
              </w:rPr>
            </w:pPr>
          </w:p>
        </w:tc>
      </w:tr>
    </w:tbl>
    <w:p w14:paraId="08400972" w14:textId="77777777" w:rsidR="0087605E" w:rsidRPr="00DC419E" w:rsidRDefault="0087605E" w:rsidP="00DF027C">
      <w:pPr>
        <w:rPr>
          <w:rFonts w:cstheme="minorHAnsi"/>
          <w:color w:val="auto"/>
        </w:rPr>
      </w:pPr>
    </w:p>
    <w:sectPr w:rsidR="0087605E" w:rsidRPr="00DC419E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EC1E1" w14:textId="77777777" w:rsidR="00A8621B" w:rsidRDefault="00A8621B">
      <w:r>
        <w:separator/>
      </w:r>
    </w:p>
    <w:p w14:paraId="74A09B3E" w14:textId="77777777" w:rsidR="00A8621B" w:rsidRDefault="00A8621B"/>
  </w:endnote>
  <w:endnote w:type="continuationSeparator" w:id="0">
    <w:p w14:paraId="0A562B4A" w14:textId="77777777" w:rsidR="00A8621B" w:rsidRDefault="00A8621B">
      <w:r>
        <w:continuationSeparator/>
      </w:r>
    </w:p>
    <w:p w14:paraId="26C7702E" w14:textId="77777777" w:rsidR="00A8621B" w:rsidRDefault="00A86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B91B6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B1A4B8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4DF50" w14:textId="77777777" w:rsidR="00A8621B" w:rsidRDefault="00A8621B">
      <w:r>
        <w:separator/>
      </w:r>
    </w:p>
    <w:p w14:paraId="55F7B70F" w14:textId="77777777" w:rsidR="00A8621B" w:rsidRDefault="00A8621B"/>
  </w:footnote>
  <w:footnote w:type="continuationSeparator" w:id="0">
    <w:p w14:paraId="19C0E4F3" w14:textId="77777777" w:rsidR="00A8621B" w:rsidRDefault="00A8621B">
      <w:r>
        <w:continuationSeparator/>
      </w:r>
    </w:p>
    <w:p w14:paraId="181C0EE7" w14:textId="77777777" w:rsidR="00A8621B" w:rsidRDefault="00A862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47A74D9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5A84C0D" w14:textId="77777777" w:rsidR="00D077E9" w:rsidRDefault="00D077E9">
          <w:pPr>
            <w:pStyle w:val="Header"/>
          </w:pPr>
        </w:p>
      </w:tc>
    </w:tr>
  </w:tbl>
  <w:p w14:paraId="78E198D9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D542E"/>
    <w:multiLevelType w:val="hybridMultilevel"/>
    <w:tmpl w:val="46E2C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259E"/>
    <w:multiLevelType w:val="hybridMultilevel"/>
    <w:tmpl w:val="1CAC78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1085B"/>
    <w:multiLevelType w:val="hybridMultilevel"/>
    <w:tmpl w:val="889E8F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EC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20E6F"/>
    <w:rsid w:val="00243EBC"/>
    <w:rsid w:val="00246A35"/>
    <w:rsid w:val="00284348"/>
    <w:rsid w:val="002F51F5"/>
    <w:rsid w:val="00312137"/>
    <w:rsid w:val="00330359"/>
    <w:rsid w:val="0033762F"/>
    <w:rsid w:val="003615FC"/>
    <w:rsid w:val="00366C7E"/>
    <w:rsid w:val="00384EA3"/>
    <w:rsid w:val="003A39A1"/>
    <w:rsid w:val="003A5CF4"/>
    <w:rsid w:val="003C2191"/>
    <w:rsid w:val="003C3D45"/>
    <w:rsid w:val="003D3863"/>
    <w:rsid w:val="00401E91"/>
    <w:rsid w:val="004110DE"/>
    <w:rsid w:val="0044085A"/>
    <w:rsid w:val="004B21A5"/>
    <w:rsid w:val="005037F0"/>
    <w:rsid w:val="0051447F"/>
    <w:rsid w:val="00516A86"/>
    <w:rsid w:val="005275F6"/>
    <w:rsid w:val="00572102"/>
    <w:rsid w:val="005F1BB0"/>
    <w:rsid w:val="00651BAA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5C67"/>
    <w:rsid w:val="00966B81"/>
    <w:rsid w:val="009C7720"/>
    <w:rsid w:val="00A23AFA"/>
    <w:rsid w:val="00A31B3E"/>
    <w:rsid w:val="00A532F3"/>
    <w:rsid w:val="00A8489E"/>
    <w:rsid w:val="00A8621B"/>
    <w:rsid w:val="00AA58EC"/>
    <w:rsid w:val="00AC29F3"/>
    <w:rsid w:val="00AD7428"/>
    <w:rsid w:val="00B231E5"/>
    <w:rsid w:val="00C02B87"/>
    <w:rsid w:val="00C4086D"/>
    <w:rsid w:val="00C55061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C419E"/>
    <w:rsid w:val="00DD152F"/>
    <w:rsid w:val="00DE213F"/>
    <w:rsid w:val="00DE7ECF"/>
    <w:rsid w:val="00DF027C"/>
    <w:rsid w:val="00E00A32"/>
    <w:rsid w:val="00E22ACD"/>
    <w:rsid w:val="00E620B0"/>
    <w:rsid w:val="00E717F4"/>
    <w:rsid w:val="00E81B40"/>
    <w:rsid w:val="00EF555B"/>
    <w:rsid w:val="00F027BB"/>
    <w:rsid w:val="00F11DCF"/>
    <w:rsid w:val="00F162EA"/>
    <w:rsid w:val="00F52D27"/>
    <w:rsid w:val="00F83527"/>
    <w:rsid w:val="00FB023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56BFB"/>
  <w15:docId w15:val="{B3ED90E1-20BF-48FD-91EB-784403A0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3615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3615FC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1E91"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B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indlatitudeandlongitud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postal_codes_of_Canada:_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D3345A0F7B46B2865AA1F06B520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50955-914B-4D07-B22F-FBC63DEF5471}"/>
      </w:docPartPr>
      <w:docPartBody>
        <w:p w:rsidR="00CB6E23" w:rsidRDefault="007540F8">
          <w:pPr>
            <w:pStyle w:val="2CD3345A0F7B46B2865AA1F06B520EE6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24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C18102302F8482DA8409D8E844F2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D030-3BA4-45F4-981B-CC3CB7A1B649}"/>
      </w:docPartPr>
      <w:docPartBody>
        <w:p w:rsidR="00CB6E23" w:rsidRDefault="007540F8">
          <w:pPr>
            <w:pStyle w:val="7C18102302F8482DA8409D8E844F2F66"/>
          </w:pPr>
          <w:r>
            <w:t>COMPANY NAME</w:t>
          </w:r>
        </w:p>
      </w:docPartBody>
    </w:docPart>
    <w:docPart>
      <w:docPartPr>
        <w:name w:val="3E30D5340C6245DBAFBD6594157D6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66704-6E76-44F3-B0AA-53AEFCF1FB20}"/>
      </w:docPartPr>
      <w:docPartBody>
        <w:p w:rsidR="00CB6E23" w:rsidRDefault="007540F8">
          <w:pPr>
            <w:pStyle w:val="3E30D5340C6245DBAFBD6594157D67FC"/>
          </w:pPr>
          <w:r>
            <w:t>Your Name</w:t>
          </w:r>
        </w:p>
      </w:docPartBody>
    </w:docPart>
    <w:docPart>
      <w:docPartPr>
        <w:name w:val="92ECFBAD29D246088DD83BD0C6A1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BCA12-902F-449E-8C7A-130F0BEA9BDD}"/>
      </w:docPartPr>
      <w:docPartBody>
        <w:p w:rsidR="00635469" w:rsidRDefault="00BE7CFD" w:rsidP="00BE7CFD">
          <w:pPr>
            <w:pStyle w:val="92ECFBAD29D246088DD83BD0C6A1B348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F8"/>
    <w:rsid w:val="0011675B"/>
    <w:rsid w:val="00635469"/>
    <w:rsid w:val="007540F8"/>
    <w:rsid w:val="00AB5A5E"/>
    <w:rsid w:val="00BE7CFD"/>
    <w:rsid w:val="00CB6E23"/>
    <w:rsid w:val="00D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CD3345A0F7B46B2865AA1F06B520EE6">
    <w:name w:val="2CD3345A0F7B46B2865AA1F06B520EE6"/>
  </w:style>
  <w:style w:type="paragraph" w:customStyle="1" w:styleId="7C18102302F8482DA8409D8E844F2F66">
    <w:name w:val="7C18102302F8482DA8409D8E844F2F66"/>
  </w:style>
  <w:style w:type="paragraph" w:customStyle="1" w:styleId="3E30D5340C6245DBAFBD6594157D67FC">
    <w:name w:val="3E30D5340C6245DBAFBD6594157D67FC"/>
  </w:style>
  <w:style w:type="paragraph" w:customStyle="1" w:styleId="F86D5F98D9D04F63B0CD7C05CCBE1B04">
    <w:name w:val="F86D5F98D9D04F63B0CD7C05CCBE1B04"/>
  </w:style>
  <w:style w:type="paragraph" w:customStyle="1" w:styleId="8B74B112092F46718B77CD459920FCE5">
    <w:name w:val="8B74B112092F46718B77CD459920FCE5"/>
  </w:style>
  <w:style w:type="paragraph" w:customStyle="1" w:styleId="9A7D2EECB6BA459FBD9C4B99407DD20A">
    <w:name w:val="9A7D2EECB6BA459FBD9C4B99407DD20A"/>
  </w:style>
  <w:style w:type="paragraph" w:customStyle="1" w:styleId="CF42FA5A45DE438E8BFD0D74F2C960FC">
    <w:name w:val="CF42FA5A45DE438E8BFD0D74F2C960FC"/>
  </w:style>
  <w:style w:type="paragraph" w:customStyle="1" w:styleId="2A6D91C78AA64A5FBDCB72B33B94CEE9">
    <w:name w:val="2A6D91C78AA64A5FBDCB72B33B94CEE9"/>
  </w:style>
  <w:style w:type="paragraph" w:customStyle="1" w:styleId="92ECFBAD29D246088DD83BD0C6A1B348">
    <w:name w:val="92ECFBAD29D246088DD83BD0C6A1B348"/>
    <w:rsid w:val="00BE7CF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Manik Garg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Abdi</dc:creator>
  <cp:keywords/>
  <cp:lastModifiedBy>Isha</cp:lastModifiedBy>
  <cp:revision>4</cp:revision>
  <cp:lastPrinted>2006-08-01T17:47:00Z</cp:lastPrinted>
  <dcterms:created xsi:type="dcterms:W3CDTF">2019-03-25T11:50:00Z</dcterms:created>
  <dcterms:modified xsi:type="dcterms:W3CDTF">2019-04-19T19:00:00Z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